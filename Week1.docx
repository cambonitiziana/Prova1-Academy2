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73E39065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0A34E8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0F84D4F4" w:rsidR="00547F36" w:rsidRPr="001E6010" w:rsidRDefault="005370DC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0A4A35F3" w:rsidR="00547F36" w:rsidRPr="001E6010" w:rsidRDefault="005370DC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E5E5862" w:rsidR="00547F36" w:rsidRPr="001E6010" w:rsidRDefault="005370DC">
            <w:pPr>
              <w:pStyle w:val="Informazionisullostudente"/>
            </w:pPr>
            <w:r>
              <w:t>26/03/2021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A486D35" w14:textId="1206357D" w:rsidR="000A34E8" w:rsidRDefault="000A34E8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Dare una panoramica degli elementi principali </w:t>
      </w:r>
      <w:r w:rsidR="004A3D68" w:rsidRPr="61A61E6E">
        <w:rPr>
          <w:i/>
          <w:iCs/>
          <w:sz w:val="16"/>
          <w:szCs w:val="16"/>
        </w:rPr>
        <w:t>nel Framework .Net</w:t>
      </w:r>
      <w:r w:rsidR="007F0168" w:rsidRPr="61A61E6E">
        <w:rPr>
          <w:i/>
          <w:iCs/>
          <w:sz w:val="16"/>
          <w:szCs w:val="16"/>
        </w:rPr>
        <w:t xml:space="preserve">. </w:t>
      </w:r>
      <w:r w:rsidR="2173698B" w:rsidRPr="61A61E6E">
        <w:rPr>
          <w:i/>
          <w:iCs/>
          <w:sz w:val="16"/>
          <w:szCs w:val="16"/>
        </w:rPr>
        <w:t>Cosa è successo con .Net 5?</w:t>
      </w:r>
      <w:r w:rsidR="005370DC">
        <w:rPr>
          <w:i/>
          <w:iCs/>
          <w:sz w:val="16"/>
          <w:szCs w:val="16"/>
        </w:rPr>
        <w:t xml:space="preserve"> </w:t>
      </w:r>
    </w:p>
    <w:p w14:paraId="0348A950" w14:textId="4233A9E4" w:rsidR="005370DC" w:rsidRDefault="005370DC" w:rsidP="005370DC">
      <w:pPr>
        <w:pStyle w:val="ListParagraph"/>
        <w:ind w:left="360"/>
        <w:rPr>
          <w:i/>
          <w:iCs/>
          <w:sz w:val="16"/>
          <w:szCs w:val="16"/>
        </w:rPr>
      </w:pPr>
      <w:r w:rsidRPr="005370DC">
        <w:rPr>
          <w:i/>
          <w:iCs/>
          <w:sz w:val="16"/>
          <w:szCs w:val="16"/>
        </w:rPr>
        <w:t>.NET</w:t>
      </w:r>
      <w:r>
        <w:rPr>
          <w:i/>
          <w:iCs/>
          <w:sz w:val="16"/>
          <w:szCs w:val="16"/>
        </w:rPr>
        <w:t xml:space="preserve"> è un insieme di </w:t>
      </w:r>
      <w:r w:rsidRPr="005370DC">
        <w:rPr>
          <w:i/>
          <w:iCs/>
          <w:sz w:val="16"/>
          <w:szCs w:val="16"/>
        </w:rPr>
        <w:t>tecnologie che si basa su dei modelli di applicazioni</w:t>
      </w:r>
      <w:r>
        <w:rPr>
          <w:i/>
          <w:iCs/>
          <w:sz w:val="16"/>
          <w:szCs w:val="16"/>
        </w:rPr>
        <w:t xml:space="preserve">; è comporto da </w:t>
      </w:r>
      <w:r w:rsidRPr="005370DC">
        <w:rPr>
          <w:i/>
          <w:iCs/>
          <w:sz w:val="16"/>
          <w:szCs w:val="16"/>
        </w:rPr>
        <w:t xml:space="preserve">3 insieme di modelli di applicazioni </w:t>
      </w:r>
      <w:r>
        <w:rPr>
          <w:i/>
          <w:iCs/>
          <w:sz w:val="16"/>
          <w:szCs w:val="16"/>
        </w:rPr>
        <w:t xml:space="preserve">(.NET Framework, .NET Core, Xamarine) </w:t>
      </w:r>
      <w:r w:rsidRPr="005370DC">
        <w:rPr>
          <w:i/>
          <w:iCs/>
          <w:sz w:val="16"/>
          <w:szCs w:val="16"/>
        </w:rPr>
        <w:t>che si basano su una libreria .net standard library; quest</w:t>
      </w:r>
      <w:r>
        <w:rPr>
          <w:i/>
          <w:iCs/>
          <w:sz w:val="16"/>
          <w:szCs w:val="16"/>
        </w:rPr>
        <w:t>’</w:t>
      </w:r>
      <w:r w:rsidRPr="005370DC">
        <w:rPr>
          <w:i/>
          <w:iCs/>
          <w:sz w:val="16"/>
          <w:szCs w:val="16"/>
        </w:rPr>
        <w:t>ultima di basa su</w:t>
      </w:r>
      <w:r>
        <w:rPr>
          <w:i/>
          <w:iCs/>
          <w:sz w:val="16"/>
          <w:szCs w:val="16"/>
        </w:rPr>
        <w:t xml:space="preserve"> un’</w:t>
      </w:r>
      <w:r w:rsidRPr="005370DC">
        <w:rPr>
          <w:i/>
          <w:iCs/>
          <w:sz w:val="16"/>
          <w:szCs w:val="16"/>
        </w:rPr>
        <w:t>infratstruutta comune di linguaggi e componenti</w:t>
      </w:r>
      <w:r w:rsidR="00626FE0">
        <w:rPr>
          <w:i/>
          <w:iCs/>
          <w:sz w:val="16"/>
          <w:szCs w:val="16"/>
        </w:rPr>
        <w:t>.</w:t>
      </w:r>
    </w:p>
    <w:p w14:paraId="7E9327DD" w14:textId="77777777" w:rsidR="005370DC" w:rsidRPr="005370DC" w:rsidRDefault="005370DC" w:rsidP="005370DC">
      <w:pPr>
        <w:pStyle w:val="ListParagraph"/>
        <w:ind w:left="360"/>
        <w:rPr>
          <w:i/>
          <w:iCs/>
          <w:sz w:val="16"/>
          <w:szCs w:val="16"/>
        </w:rPr>
      </w:pPr>
    </w:p>
    <w:p w14:paraId="191E457C" w14:textId="6E6D3986" w:rsidR="61689559" w:rsidRPr="005370DC" w:rsidRDefault="61689559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rFonts w:ascii="Calibri" w:eastAsia="Calibri" w:hAnsi="Calibri"/>
          <w:i/>
          <w:iCs/>
          <w:sz w:val="16"/>
          <w:szCs w:val="16"/>
        </w:rPr>
        <w:t>Definire i principi</w:t>
      </w:r>
      <w:r w:rsidR="0D037AE2" w:rsidRPr="61A61E6E">
        <w:rPr>
          <w:rFonts w:ascii="Calibri" w:eastAsia="Calibri" w:hAnsi="Calibri"/>
          <w:i/>
          <w:iCs/>
          <w:sz w:val="16"/>
          <w:szCs w:val="16"/>
        </w:rPr>
        <w:t xml:space="preserve"> su cui si basa il linguaggio C#</w:t>
      </w:r>
    </w:p>
    <w:p w14:paraId="6F44CDC7" w14:textId="46F627AF" w:rsidR="005370DC" w:rsidRDefault="005370DC" w:rsidP="005370DC">
      <w:pPr>
        <w:pStyle w:val="ListParagraph"/>
        <w:ind w:left="360"/>
        <w:rPr>
          <w:rFonts w:ascii="Calibri" w:eastAsia="Calibri" w:hAnsi="Calibri"/>
          <w:i/>
          <w:iCs/>
          <w:sz w:val="16"/>
          <w:szCs w:val="16"/>
        </w:rPr>
      </w:pPr>
      <w:r>
        <w:rPr>
          <w:rFonts w:ascii="Calibri" w:eastAsia="Calibri" w:hAnsi="Calibri"/>
          <w:i/>
          <w:iCs/>
          <w:sz w:val="16"/>
          <w:szCs w:val="16"/>
        </w:rPr>
        <w:t xml:space="preserve">Il linguaggio C# è un linguaggio orientato ad oggetti, ovvero si basa sull’interazione tra oggetti software. </w:t>
      </w:r>
    </w:p>
    <w:p w14:paraId="6C5D3186" w14:textId="1CFF5D0F" w:rsidR="005370DC" w:rsidRDefault="005370DC" w:rsidP="005370DC">
      <w:pPr>
        <w:pStyle w:val="ListParagraph"/>
        <w:ind w:left="360"/>
        <w:rPr>
          <w:rFonts w:ascii="Calibri" w:eastAsia="Calibri" w:hAnsi="Calibri"/>
          <w:i/>
          <w:iCs/>
          <w:sz w:val="16"/>
          <w:szCs w:val="16"/>
        </w:rPr>
      </w:pPr>
      <w:r>
        <w:rPr>
          <w:rFonts w:ascii="Calibri" w:eastAsia="Calibri" w:hAnsi="Calibri"/>
          <w:i/>
          <w:iCs/>
          <w:sz w:val="16"/>
          <w:szCs w:val="16"/>
        </w:rPr>
        <w:t>I principi su cui si basa il linguaggio C# sono:</w:t>
      </w:r>
    </w:p>
    <w:p w14:paraId="0BA1D7F4" w14:textId="33768824" w:rsidR="005370DC" w:rsidRPr="005370DC" w:rsidRDefault="005370DC" w:rsidP="005370DC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rFonts w:ascii="Calibri" w:eastAsia="Calibri" w:hAnsi="Calibri"/>
          <w:i/>
          <w:iCs/>
          <w:sz w:val="16"/>
          <w:szCs w:val="16"/>
        </w:rPr>
        <w:t>Ereditarietà: è possibile avere un tipo di relazione tra classi di tipo ereditario: classi derivate, che ereditano</w:t>
      </w:r>
      <w:r w:rsidR="00066556">
        <w:rPr>
          <w:rFonts w:ascii="Calibri" w:eastAsia="Calibri" w:hAnsi="Calibri"/>
          <w:i/>
          <w:iCs/>
          <w:sz w:val="16"/>
          <w:szCs w:val="16"/>
        </w:rPr>
        <w:t xml:space="preserve">, ad esempio, da </w:t>
      </w:r>
      <w:r>
        <w:rPr>
          <w:rFonts w:ascii="Calibri" w:eastAsia="Calibri" w:hAnsi="Calibri"/>
          <w:i/>
          <w:iCs/>
          <w:sz w:val="16"/>
          <w:szCs w:val="16"/>
        </w:rPr>
        <w:t>un’interfaccia, ereditano i membri di questa e possono quindi specializzarla ed estenderla.</w:t>
      </w:r>
    </w:p>
    <w:p w14:paraId="1E497181" w14:textId="4AB2E5D0" w:rsidR="005370DC" w:rsidRPr="005370DC" w:rsidRDefault="005370DC" w:rsidP="005370DC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rFonts w:ascii="Calibri" w:eastAsia="Calibri" w:hAnsi="Calibri"/>
          <w:i/>
          <w:iCs/>
          <w:sz w:val="16"/>
          <w:szCs w:val="16"/>
        </w:rPr>
        <w:t>Polimorfismo:</w:t>
      </w:r>
      <w:r w:rsidR="00066556">
        <w:rPr>
          <w:rFonts w:ascii="Calibri" w:eastAsia="Calibri" w:hAnsi="Calibri"/>
          <w:i/>
          <w:iCs/>
          <w:sz w:val="16"/>
          <w:szCs w:val="16"/>
        </w:rPr>
        <w:t xml:space="preserve"> è possibile sovrascrivere i metodi di una classe quando il metodo è ereditato da un’altra classe. Questo permette di utilizzare il metodo per istanze diverse, in classi diverse. </w:t>
      </w:r>
    </w:p>
    <w:p w14:paraId="12926747" w14:textId="64DB6E71" w:rsidR="005370DC" w:rsidRPr="00066556" w:rsidRDefault="005370DC" w:rsidP="005370DC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rFonts w:ascii="Calibri" w:eastAsia="Calibri" w:hAnsi="Calibri"/>
          <w:i/>
          <w:iCs/>
          <w:sz w:val="16"/>
          <w:szCs w:val="16"/>
        </w:rPr>
        <w:t>Incapsulamento:</w:t>
      </w:r>
      <w:r w:rsidR="00066556">
        <w:rPr>
          <w:rFonts w:ascii="Calibri" w:eastAsia="Calibri" w:hAnsi="Calibri"/>
          <w:i/>
          <w:iCs/>
          <w:sz w:val="16"/>
          <w:szCs w:val="16"/>
        </w:rPr>
        <w:t xml:space="preserve"> attraverso i modificatori di accesso per cui si ha un certo livello di accessibilità alle classi(private, public, internal, protected, internal protected) e l’accessibiltà in lettura e scrittura {get; set;} è possibile creare una stratificazione di livelli di accesso.</w:t>
      </w:r>
    </w:p>
    <w:p w14:paraId="5128DFEF" w14:textId="77777777" w:rsidR="00066556" w:rsidRDefault="00066556" w:rsidP="00066556">
      <w:pPr>
        <w:pStyle w:val="ListParagraph"/>
        <w:ind w:left="993"/>
        <w:rPr>
          <w:i/>
          <w:iCs/>
          <w:sz w:val="16"/>
          <w:szCs w:val="16"/>
        </w:rPr>
      </w:pPr>
    </w:p>
    <w:p w14:paraId="50488096" w14:textId="69085109" w:rsidR="00046618" w:rsidRDefault="004216EB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Dare una spiegazione d</w:t>
      </w:r>
      <w:r w:rsidR="60791EEB" w:rsidRPr="61A61E6E">
        <w:rPr>
          <w:i/>
          <w:iCs/>
          <w:sz w:val="16"/>
          <w:szCs w:val="16"/>
        </w:rPr>
        <w:t>i Garbage Collector.</w:t>
      </w:r>
    </w:p>
    <w:p w14:paraId="7F19A55A" w14:textId="1F496E41" w:rsidR="00066556" w:rsidRDefault="00066556" w:rsidP="00066556">
      <w:pPr>
        <w:pStyle w:val="ListParagraph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Il Garbage collector  è un sistema grazie al quale viene liberata spazio nella memoria managed Heap; </w:t>
      </w:r>
    </w:p>
    <w:p w14:paraId="5F17801D" w14:textId="007DAD74" w:rsidR="00066556" w:rsidRDefault="00066556" w:rsidP="00066556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Tutti gli elementi vengono segnati come “garbage”</w:t>
      </w:r>
    </w:p>
    <w:p w14:paraId="7073E4F3" w14:textId="5847D1CB" w:rsidR="00066556" w:rsidRDefault="00066556" w:rsidP="00066556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Vengono recuperati gli elementi in utilizzo e viene rimossa la segnalazione di garbage</w:t>
      </w:r>
    </w:p>
    <w:p w14:paraId="5648362E" w14:textId="576B4A16" w:rsidR="00066556" w:rsidRDefault="00066556" w:rsidP="00066556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Vengono eliminati gli elementi ancora segnati come garbage, </w:t>
      </w:r>
    </w:p>
    <w:p w14:paraId="44B8CDF7" w14:textId="189BC4F5" w:rsidR="00066556" w:rsidRDefault="00066556" w:rsidP="00066556">
      <w:pPr>
        <w:pStyle w:val="ListParagraph"/>
        <w:numPr>
          <w:ilvl w:val="3"/>
          <w:numId w:val="16"/>
        </w:numPr>
        <w:ind w:left="993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Gli elementi rimasti vengono compattati.</w:t>
      </w:r>
    </w:p>
    <w:p w14:paraId="2ADF9A5D" w14:textId="72FA33B1" w:rsidR="00066556" w:rsidRPr="00066556" w:rsidRDefault="00066556" w:rsidP="00066556">
      <w:pPr>
        <w:pStyle w:val="ListParagraph"/>
        <w:ind w:left="284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Questa operazione viene svolta </w:t>
      </w:r>
      <w:r w:rsidR="00E46C40">
        <w:rPr>
          <w:i/>
          <w:iCs/>
          <w:sz w:val="16"/>
          <w:szCs w:val="16"/>
        </w:rPr>
        <w:t>in modo iterativo nelle 3 generazioni di memoria.</w:t>
      </w:r>
    </w:p>
    <w:p w14:paraId="6766E716" w14:textId="77777777" w:rsidR="00066556" w:rsidRPr="00046618" w:rsidRDefault="00066556" w:rsidP="00066556">
      <w:pPr>
        <w:pStyle w:val="ListParagraph"/>
        <w:ind w:left="360"/>
        <w:rPr>
          <w:i/>
          <w:iCs/>
          <w:sz w:val="16"/>
          <w:szCs w:val="16"/>
        </w:rPr>
      </w:pPr>
    </w:p>
    <w:p w14:paraId="01F0A4E7" w14:textId="039DFA2D" w:rsidR="64224F54" w:rsidRPr="00E46C40" w:rsidRDefault="64224F54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rFonts w:ascii="Calibri" w:eastAsia="Calibri" w:hAnsi="Calibri"/>
          <w:i/>
          <w:iCs/>
          <w:sz w:val="16"/>
          <w:szCs w:val="16"/>
        </w:rPr>
        <w:t>Descrivere le differenze tra Reference Type e Value Type</w:t>
      </w:r>
    </w:p>
    <w:p w14:paraId="5E9340F9" w14:textId="2E50E2EB" w:rsidR="00E46C40" w:rsidRDefault="00E46C40" w:rsidP="00E46C40">
      <w:pPr>
        <w:pStyle w:val="ListParagraph"/>
        <w:ind w:left="360"/>
        <w:rPr>
          <w:rFonts w:ascii="Calibri" w:eastAsia="Calibri" w:hAnsi="Calibri"/>
          <w:i/>
          <w:iCs/>
          <w:sz w:val="16"/>
          <w:szCs w:val="16"/>
        </w:rPr>
      </w:pPr>
      <w:r w:rsidRPr="00E46C40">
        <w:rPr>
          <w:rFonts w:ascii="Calibri" w:eastAsia="Calibri" w:hAnsi="Calibri"/>
          <w:i/>
          <w:iCs/>
          <w:sz w:val="16"/>
          <w:szCs w:val="16"/>
          <w:lang w:val="en-US"/>
        </w:rPr>
        <w:t xml:space="preserve">Il reference type (es. </w:t>
      </w:r>
      <w:r w:rsidRPr="00E46C40">
        <w:rPr>
          <w:rFonts w:ascii="Calibri" w:eastAsia="Calibri" w:hAnsi="Calibri"/>
          <w:i/>
          <w:iCs/>
          <w:sz w:val="16"/>
          <w:szCs w:val="16"/>
        </w:rPr>
        <w:t>String) contiene</w:t>
      </w:r>
      <w:r>
        <w:rPr>
          <w:rFonts w:ascii="Calibri" w:eastAsia="Calibri" w:hAnsi="Calibri"/>
          <w:i/>
          <w:iCs/>
          <w:sz w:val="16"/>
          <w:szCs w:val="16"/>
        </w:rPr>
        <w:t>,</w:t>
      </w:r>
      <w:r w:rsidRPr="00E46C40">
        <w:rPr>
          <w:rFonts w:ascii="Calibri" w:eastAsia="Calibri" w:hAnsi="Calibri"/>
          <w:i/>
          <w:iCs/>
          <w:sz w:val="16"/>
          <w:szCs w:val="16"/>
        </w:rPr>
        <w:t xml:space="preserve"> a livello </w:t>
      </w:r>
      <w:r>
        <w:rPr>
          <w:rFonts w:ascii="Calibri" w:eastAsia="Calibri" w:hAnsi="Calibri"/>
          <w:i/>
          <w:iCs/>
          <w:sz w:val="16"/>
          <w:szCs w:val="16"/>
        </w:rPr>
        <w:t>d</w:t>
      </w:r>
      <w:r w:rsidRPr="00E46C40">
        <w:rPr>
          <w:rFonts w:ascii="Calibri" w:eastAsia="Calibri" w:hAnsi="Calibri"/>
          <w:i/>
          <w:iCs/>
          <w:sz w:val="16"/>
          <w:szCs w:val="16"/>
        </w:rPr>
        <w:t>i</w:t>
      </w:r>
      <w:r>
        <w:rPr>
          <w:rFonts w:ascii="Calibri" w:eastAsia="Calibri" w:hAnsi="Calibri"/>
          <w:i/>
          <w:iCs/>
          <w:sz w:val="16"/>
          <w:szCs w:val="16"/>
        </w:rPr>
        <w:t xml:space="preserve"> stack, il riferimeto alla locazione di memoria della variabil( a livello di Heap).</w:t>
      </w:r>
    </w:p>
    <w:p w14:paraId="701E0B10" w14:textId="4B184703" w:rsidR="00E46C40" w:rsidRDefault="00E46C40" w:rsidP="00E46C40">
      <w:pPr>
        <w:pStyle w:val="ListParagraph"/>
        <w:ind w:left="360"/>
        <w:rPr>
          <w:rFonts w:ascii="Calibri" w:eastAsia="Calibri" w:hAnsi="Calibri"/>
          <w:i/>
          <w:iCs/>
          <w:sz w:val="16"/>
          <w:szCs w:val="16"/>
        </w:rPr>
      </w:pPr>
      <w:r w:rsidRPr="00E46C40">
        <w:rPr>
          <w:rFonts w:ascii="Calibri" w:eastAsia="Calibri" w:hAnsi="Calibri"/>
          <w:i/>
          <w:iCs/>
          <w:sz w:val="16"/>
          <w:szCs w:val="16"/>
        </w:rPr>
        <w:t>Il value type invece conti</w:t>
      </w:r>
      <w:r>
        <w:rPr>
          <w:rFonts w:ascii="Calibri" w:eastAsia="Calibri" w:hAnsi="Calibri"/>
          <w:i/>
          <w:iCs/>
          <w:sz w:val="16"/>
          <w:szCs w:val="16"/>
        </w:rPr>
        <w:t>ente le infomazioni della variabile a livello di stack.</w:t>
      </w:r>
    </w:p>
    <w:p w14:paraId="7D692437" w14:textId="77777777" w:rsidR="00E46C40" w:rsidRPr="00E46C40" w:rsidRDefault="00E46C40" w:rsidP="00E46C40">
      <w:pPr>
        <w:pStyle w:val="ListParagraph"/>
        <w:ind w:left="360"/>
        <w:rPr>
          <w:i/>
          <w:iCs/>
          <w:sz w:val="16"/>
          <w:szCs w:val="16"/>
        </w:rPr>
      </w:pPr>
    </w:p>
    <w:p w14:paraId="49BC5B14" w14:textId="459F41EC" w:rsidR="00CC1942" w:rsidRDefault="5D3EB72C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Cosa è un delegate?</w:t>
      </w:r>
    </w:p>
    <w:p w14:paraId="09B0E2F7" w14:textId="2631A87A" w:rsidR="00E46C40" w:rsidRDefault="00E46C40" w:rsidP="00E46C40">
      <w:pPr>
        <w:pStyle w:val="ListParagraph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Il delegate è un metodo per definire una “classe” di metodi con una determinata firma. </w:t>
      </w:r>
    </w:p>
    <w:p w14:paraId="1165EC26" w14:textId="77777777" w:rsidR="00E46C40" w:rsidRDefault="00E46C40" w:rsidP="00E46C40">
      <w:pPr>
        <w:pStyle w:val="ListParagraph"/>
        <w:ind w:left="360"/>
        <w:rPr>
          <w:i/>
          <w:iCs/>
          <w:sz w:val="16"/>
          <w:szCs w:val="16"/>
        </w:rPr>
      </w:pPr>
    </w:p>
    <w:p w14:paraId="0ED8A8AC" w14:textId="5A192909" w:rsidR="00CC1942" w:rsidRDefault="6494C3FE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Scrivere una query LINQ : </w:t>
      </w:r>
      <w:r w:rsidR="338D733C" w:rsidRPr="61A61E6E">
        <w:rPr>
          <w:i/>
          <w:iCs/>
          <w:sz w:val="16"/>
          <w:szCs w:val="16"/>
        </w:rPr>
        <w:t>Date le gare disponibili,</w:t>
      </w:r>
      <w:r w:rsidRPr="61A61E6E">
        <w:rPr>
          <w:i/>
          <w:iCs/>
          <w:sz w:val="16"/>
          <w:szCs w:val="16"/>
        </w:rPr>
        <w:t xml:space="preserve"> ricavare il tempo</w:t>
      </w:r>
      <w:r w:rsidR="2731F631" w:rsidRPr="61A61E6E">
        <w:rPr>
          <w:i/>
          <w:iCs/>
          <w:sz w:val="16"/>
          <w:szCs w:val="16"/>
        </w:rPr>
        <w:t xml:space="preserve"> medio, massimo e minimo per disciplina</w:t>
      </w:r>
      <w:r w:rsidR="2BA6436D" w:rsidRPr="61A61E6E">
        <w:rPr>
          <w:i/>
          <w:iCs/>
          <w:sz w:val="16"/>
          <w:szCs w:val="16"/>
        </w:rPr>
        <w:t>.</w:t>
      </w:r>
    </w:p>
    <w:p w14:paraId="78D43A43" w14:textId="16C8CD0F" w:rsidR="00C224AE" w:rsidRPr="006C3C6E" w:rsidRDefault="006C3C6E" w:rsidP="006C3C6E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6C3C6E">
        <w:rPr>
          <w:rFonts w:cstheme="minorHAnsi"/>
          <w:i/>
          <w:iCs/>
          <w:sz w:val="16"/>
          <w:szCs w:val="16"/>
        </w:rPr>
        <w:t xml:space="preserve">Dall’esercizio di ieri in cui le istanze erano </w:t>
      </w:r>
    </w:p>
    <w:p w14:paraId="7B4C075C" w14:textId="2E7D3EFE" w:rsidR="006C3C6E" w:rsidRPr="006C3C6E" w:rsidRDefault="006C3C6E" w:rsidP="006C3C6E">
      <w:pPr>
        <w:pStyle w:val="ListParagraph"/>
        <w:ind w:left="360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>new Athlete{ID=1,Name= "Mario Rossi", Nationality="Italiana", Birthdate =new DateTime (1990,02,02) }</w:t>
      </w:r>
      <w:r>
        <w:rPr>
          <w:rFonts w:cstheme="minorHAnsi"/>
          <w:i/>
          <w:iCs/>
          <w:sz w:val="12"/>
          <w:szCs w:val="12"/>
          <w:lang w:val="en-US"/>
        </w:rPr>
        <w:t>ecc.</w:t>
      </w:r>
    </w:p>
    <w:p w14:paraId="6E4A3CA3" w14:textId="5352CA85" w:rsidR="006C3C6E" w:rsidRPr="006C3C6E" w:rsidRDefault="006C3C6E" w:rsidP="006C3C6E">
      <w:pPr>
        <w:pStyle w:val="ListParagraph"/>
        <w:ind w:left="360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>new Competition{ ID=1, Sport="Nuoto", City="Roma"}</w:t>
      </w:r>
      <w:r>
        <w:rPr>
          <w:rFonts w:cstheme="minorHAnsi"/>
          <w:i/>
          <w:iCs/>
          <w:sz w:val="12"/>
          <w:szCs w:val="12"/>
          <w:lang w:val="en-US"/>
        </w:rPr>
        <w:t>, ecc.</w:t>
      </w:r>
    </w:p>
    <w:p w14:paraId="0D3B75E6" w14:textId="0ACB7CC9" w:rsidR="00C224AE" w:rsidRPr="006C3C6E" w:rsidRDefault="006C3C6E" w:rsidP="006C3C6E">
      <w:pPr>
        <w:pStyle w:val="ListParagraph"/>
        <w:ind w:left="360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>new Participation{ AthleteID= 1, CompetitionID=1, Position=2, Time= 1}</w:t>
      </w:r>
      <w:r>
        <w:rPr>
          <w:rFonts w:cstheme="minorHAnsi"/>
          <w:i/>
          <w:iCs/>
          <w:sz w:val="12"/>
          <w:szCs w:val="12"/>
          <w:lang w:val="en-US"/>
        </w:rPr>
        <w:t>, ecc.</w:t>
      </w:r>
    </w:p>
    <w:p w14:paraId="7B941921" w14:textId="7B94FE45" w:rsidR="006C3C6E" w:rsidRPr="006C3C6E" w:rsidRDefault="006C3C6E" w:rsidP="006C3C6E">
      <w:pPr>
        <w:pStyle w:val="ListParagraph"/>
        <w:ind w:left="360" w:firstLine="360"/>
        <w:rPr>
          <w:rFonts w:cstheme="minorHAnsi"/>
          <w:i/>
          <w:iCs/>
          <w:sz w:val="16"/>
          <w:szCs w:val="16"/>
          <w:lang w:val="en-US"/>
        </w:rPr>
      </w:pPr>
    </w:p>
    <w:p w14:paraId="1DEBA3DD" w14:textId="2DF0C7A6" w:rsid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6"/>
          <w:szCs w:val="16"/>
          <w:lang w:val="en-US"/>
        </w:rPr>
      </w:pPr>
      <w:r w:rsidRPr="006C3C6E">
        <w:rPr>
          <w:rFonts w:cstheme="minorHAnsi"/>
          <w:i/>
          <w:iCs/>
          <w:sz w:val="16"/>
          <w:szCs w:val="16"/>
          <w:lang w:val="en-US"/>
        </w:rPr>
        <w:t>la query LINQ è :</w:t>
      </w:r>
    </w:p>
    <w:p w14:paraId="3676C374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>var times = from competition in competitions</w:t>
      </w:r>
    </w:p>
    <w:p w14:paraId="05350E7D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join participation in participations</w:t>
      </w:r>
    </w:p>
    <w:p w14:paraId="5F79809D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on competition.ID equals participation.CompetitionID</w:t>
      </w:r>
    </w:p>
    <w:p w14:paraId="5347F182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group competition by competition.Sport into sports</w:t>
      </w:r>
    </w:p>
    <w:p w14:paraId="0A08E657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select new</w:t>
      </w:r>
    </w:p>
    <w:p w14:paraId="1279507B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{</w:t>
      </w:r>
    </w:p>
    <w:p w14:paraId="53112CFD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    Sport = sports.Key,</w:t>
      </w:r>
    </w:p>
    <w:p w14:paraId="54F7C97D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    Media = participations.Average(p =&gt; p.Time),</w:t>
      </w:r>
    </w:p>
    <w:p w14:paraId="40F9A99C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    Max = participations.Max(p =&gt; p.Time),</w:t>
      </w:r>
    </w:p>
    <w:p w14:paraId="44ECA069" w14:textId="77777777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    Min = participations.Min(p =&gt; p.Time)</w:t>
      </w:r>
    </w:p>
    <w:p w14:paraId="0927E7DA" w14:textId="44D2B4B6" w:rsidR="006C3C6E" w:rsidRPr="006C3C6E" w:rsidRDefault="006C3C6E" w:rsidP="006C3C6E">
      <w:pPr>
        <w:pStyle w:val="ListParagraph"/>
        <w:ind w:left="360" w:hanging="76"/>
        <w:rPr>
          <w:rFonts w:cstheme="minorHAnsi"/>
          <w:i/>
          <w:iCs/>
          <w:sz w:val="12"/>
          <w:szCs w:val="12"/>
          <w:lang w:val="en-US"/>
        </w:rPr>
      </w:pPr>
      <w:r w:rsidRPr="006C3C6E">
        <w:rPr>
          <w:rFonts w:cstheme="minorHAnsi"/>
          <w:i/>
          <w:iCs/>
          <w:sz w:val="12"/>
          <w:szCs w:val="12"/>
          <w:lang w:val="en-US"/>
        </w:rPr>
        <w:t xml:space="preserve">                    };</w:t>
      </w:r>
    </w:p>
    <w:p w14:paraId="0774EFC7" w14:textId="77777777" w:rsidR="0073392B" w:rsidRPr="006C3C6E" w:rsidRDefault="0073392B" w:rsidP="00E46C40">
      <w:pPr>
        <w:pStyle w:val="ListParagraph"/>
        <w:ind w:left="360"/>
        <w:rPr>
          <w:i/>
          <w:iCs/>
          <w:sz w:val="16"/>
          <w:szCs w:val="16"/>
          <w:lang w:val="en-US"/>
        </w:rPr>
      </w:pPr>
    </w:p>
    <w:p w14:paraId="052DEA90" w14:textId="2C1F5BC4" w:rsidR="000C4A51" w:rsidRDefault="00CC1942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De</w:t>
      </w:r>
      <w:r w:rsidR="003D0E45" w:rsidRPr="61A61E6E">
        <w:rPr>
          <w:i/>
          <w:iCs/>
          <w:sz w:val="16"/>
          <w:szCs w:val="16"/>
        </w:rPr>
        <w:t xml:space="preserve">finire cosa è </w:t>
      </w:r>
      <w:r w:rsidR="2010FEE9" w:rsidRPr="61A61E6E">
        <w:rPr>
          <w:i/>
          <w:iCs/>
          <w:sz w:val="16"/>
          <w:szCs w:val="16"/>
        </w:rPr>
        <w:t>il design Pattern Factory</w:t>
      </w:r>
    </w:p>
    <w:p w14:paraId="4A104A11" w14:textId="7F5C3969" w:rsidR="0073392B" w:rsidRDefault="0073392B" w:rsidP="0073392B">
      <w:pPr>
        <w:pStyle w:val="ListParagraph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Il design pattern è un concetto, preso in prestito dall’archeittura, per indicare le soluzioni ad problemi ricorrenti.</w:t>
      </w:r>
    </w:p>
    <w:p w14:paraId="1013752C" w14:textId="0A452858" w:rsidR="0073392B" w:rsidRDefault="0073392B" w:rsidP="0073392B">
      <w:pPr>
        <w:pStyle w:val="ListParagraph"/>
        <w:ind w:left="36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>Il design pattern Factory è un tipo di soluzione creazionale: viene utilizzato come interfaccia per la creazione di un’istanza riferita ad una classe, senza che venga specificato il tipo/nome dell’oggetto.</w:t>
      </w:r>
    </w:p>
    <w:p w14:paraId="32D5AE19" w14:textId="55F0A551" w:rsidR="61A61E6E" w:rsidRPr="005370DC" w:rsidRDefault="61A61E6E" w:rsidP="61A61E6E">
      <w:pPr>
        <w:rPr>
          <w:i/>
          <w:iCs/>
          <w:lang w:val="it-IT"/>
        </w:rPr>
      </w:pPr>
    </w:p>
    <w:p w14:paraId="01CB5BF0" w14:textId="34F4892F" w:rsidR="61A61E6E" w:rsidRPr="005370DC" w:rsidRDefault="61A61E6E" w:rsidP="61A61E6E">
      <w:pPr>
        <w:rPr>
          <w:i/>
          <w:iCs/>
          <w:lang w:val="it-IT"/>
        </w:rPr>
      </w:pPr>
    </w:p>
    <w:p w14:paraId="4E827DA6" w14:textId="77777777" w:rsidR="00383A66" w:rsidRPr="00383A66" w:rsidRDefault="00383A66" w:rsidP="00383A6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06489" w14:textId="77777777" w:rsidR="00CC0664" w:rsidRDefault="00CC066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677C4DD" w14:textId="77777777" w:rsidR="00CC0664" w:rsidRDefault="00CC066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22875" w14:textId="77777777" w:rsidR="00CC0664" w:rsidRDefault="00CC066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0E0E068" w14:textId="77777777" w:rsidR="00CC0664" w:rsidRDefault="00CC066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4149"/>
    <w:rsid w:val="000070E0"/>
    <w:rsid w:val="00046618"/>
    <w:rsid w:val="00066556"/>
    <w:rsid w:val="0008558D"/>
    <w:rsid w:val="000A34E8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37908"/>
    <w:rsid w:val="003444B6"/>
    <w:rsid w:val="00347AB7"/>
    <w:rsid w:val="00356CAC"/>
    <w:rsid w:val="00383A66"/>
    <w:rsid w:val="003862F7"/>
    <w:rsid w:val="003A0670"/>
    <w:rsid w:val="003D0E45"/>
    <w:rsid w:val="003D7282"/>
    <w:rsid w:val="003E162F"/>
    <w:rsid w:val="003E30EA"/>
    <w:rsid w:val="00402F9B"/>
    <w:rsid w:val="004216EB"/>
    <w:rsid w:val="004254F0"/>
    <w:rsid w:val="00440691"/>
    <w:rsid w:val="00443C7E"/>
    <w:rsid w:val="00446E50"/>
    <w:rsid w:val="00457A53"/>
    <w:rsid w:val="00464B0E"/>
    <w:rsid w:val="00496042"/>
    <w:rsid w:val="004A3D68"/>
    <w:rsid w:val="004C26A0"/>
    <w:rsid w:val="0053305A"/>
    <w:rsid w:val="005370DC"/>
    <w:rsid w:val="00547F36"/>
    <w:rsid w:val="005645F9"/>
    <w:rsid w:val="005A2070"/>
    <w:rsid w:val="006041E2"/>
    <w:rsid w:val="00617DA3"/>
    <w:rsid w:val="00626FE0"/>
    <w:rsid w:val="00633EA3"/>
    <w:rsid w:val="006A5B48"/>
    <w:rsid w:val="006C3C6E"/>
    <w:rsid w:val="006E2140"/>
    <w:rsid w:val="006E3EC5"/>
    <w:rsid w:val="006E7CC3"/>
    <w:rsid w:val="006F4A3F"/>
    <w:rsid w:val="0072454E"/>
    <w:rsid w:val="00731D2B"/>
    <w:rsid w:val="0073392B"/>
    <w:rsid w:val="0078731A"/>
    <w:rsid w:val="007913B5"/>
    <w:rsid w:val="007C00E4"/>
    <w:rsid w:val="007E3CB3"/>
    <w:rsid w:val="007F0168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57D96"/>
    <w:rsid w:val="0099439C"/>
    <w:rsid w:val="00A1545F"/>
    <w:rsid w:val="00A360C5"/>
    <w:rsid w:val="00A74FF3"/>
    <w:rsid w:val="00A9761D"/>
    <w:rsid w:val="00AA5916"/>
    <w:rsid w:val="00AC2C1B"/>
    <w:rsid w:val="00AD7657"/>
    <w:rsid w:val="00B03500"/>
    <w:rsid w:val="00B142D7"/>
    <w:rsid w:val="00B219E6"/>
    <w:rsid w:val="00B37908"/>
    <w:rsid w:val="00B67E28"/>
    <w:rsid w:val="00B74798"/>
    <w:rsid w:val="00B915D5"/>
    <w:rsid w:val="00BA0768"/>
    <w:rsid w:val="00BA5730"/>
    <w:rsid w:val="00BC1DFD"/>
    <w:rsid w:val="00BF0094"/>
    <w:rsid w:val="00C07251"/>
    <w:rsid w:val="00C224AE"/>
    <w:rsid w:val="00C329F9"/>
    <w:rsid w:val="00C429CB"/>
    <w:rsid w:val="00C537D0"/>
    <w:rsid w:val="00C71FAF"/>
    <w:rsid w:val="00C8122C"/>
    <w:rsid w:val="00C83061"/>
    <w:rsid w:val="00CA3B5B"/>
    <w:rsid w:val="00CB67A9"/>
    <w:rsid w:val="00CB75DF"/>
    <w:rsid w:val="00CC050D"/>
    <w:rsid w:val="00CC0664"/>
    <w:rsid w:val="00CC1942"/>
    <w:rsid w:val="00CC6F4B"/>
    <w:rsid w:val="00CE3BE3"/>
    <w:rsid w:val="00CE5FBE"/>
    <w:rsid w:val="00D20C89"/>
    <w:rsid w:val="00D26666"/>
    <w:rsid w:val="00D40B1D"/>
    <w:rsid w:val="00D52606"/>
    <w:rsid w:val="00D6178B"/>
    <w:rsid w:val="00D63689"/>
    <w:rsid w:val="00D81750"/>
    <w:rsid w:val="00D8241B"/>
    <w:rsid w:val="00D9344E"/>
    <w:rsid w:val="00DA34E6"/>
    <w:rsid w:val="00DA5C84"/>
    <w:rsid w:val="00DB470B"/>
    <w:rsid w:val="00DD766E"/>
    <w:rsid w:val="00E0358B"/>
    <w:rsid w:val="00E04A03"/>
    <w:rsid w:val="00E1423C"/>
    <w:rsid w:val="00E46C40"/>
    <w:rsid w:val="00E66EA4"/>
    <w:rsid w:val="00E7015D"/>
    <w:rsid w:val="00E94E57"/>
    <w:rsid w:val="00EA60A6"/>
    <w:rsid w:val="00EB2EAF"/>
    <w:rsid w:val="00ED5009"/>
    <w:rsid w:val="00ED5A4F"/>
    <w:rsid w:val="00EF68B0"/>
    <w:rsid w:val="00F60AF1"/>
    <w:rsid w:val="00FC15F0"/>
    <w:rsid w:val="00FC6BAD"/>
    <w:rsid w:val="027D4090"/>
    <w:rsid w:val="05C423EB"/>
    <w:rsid w:val="07981F15"/>
    <w:rsid w:val="08A7BDF6"/>
    <w:rsid w:val="0957B8EA"/>
    <w:rsid w:val="0BA43330"/>
    <w:rsid w:val="0D037AE2"/>
    <w:rsid w:val="0D616DDF"/>
    <w:rsid w:val="1149A272"/>
    <w:rsid w:val="18B85CB2"/>
    <w:rsid w:val="1A05AB6A"/>
    <w:rsid w:val="1A791B64"/>
    <w:rsid w:val="2010FEE9"/>
    <w:rsid w:val="2173698B"/>
    <w:rsid w:val="23EF5990"/>
    <w:rsid w:val="2731F631"/>
    <w:rsid w:val="2BA6436D"/>
    <w:rsid w:val="338D733C"/>
    <w:rsid w:val="41A14F4E"/>
    <w:rsid w:val="48C5AB32"/>
    <w:rsid w:val="4B18CB9A"/>
    <w:rsid w:val="4F77B896"/>
    <w:rsid w:val="5180B80B"/>
    <w:rsid w:val="52985D05"/>
    <w:rsid w:val="591E9ADC"/>
    <w:rsid w:val="59CE95D0"/>
    <w:rsid w:val="5D3EB72C"/>
    <w:rsid w:val="60791EEB"/>
    <w:rsid w:val="61689559"/>
    <w:rsid w:val="61A61E6E"/>
    <w:rsid w:val="64224F54"/>
    <w:rsid w:val="6494C3FE"/>
    <w:rsid w:val="69F85CE9"/>
    <w:rsid w:val="6C7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62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5</cp:revision>
  <cp:lastPrinted>2004-01-22T16:32:00Z</cp:lastPrinted>
  <dcterms:created xsi:type="dcterms:W3CDTF">2021-03-25T14:50:00Z</dcterms:created>
  <dcterms:modified xsi:type="dcterms:W3CDTF">2021-03-26T09:17:00Z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2021-03-26T08:09:57Z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1cd8bde6-fe64-4b28-ae77-39c34603e43e</vt:lpwstr>
  </property>
  <property fmtid="{D5CDD505-2E9C-101B-9397-08002B2CF9AE}" pid="21" name="MSIP_Label_5fae8262-b78e-4366-8929-a5d6aac95320_ContentBits">
    <vt:lpwstr>0</vt:lpwstr>
  </property>
</Properties>
</file>